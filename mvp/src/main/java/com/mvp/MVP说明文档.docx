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jc w:val="center"/>
        <w:rPr>
          <w:rFonts w:hint="default"/>
        </w:rPr>
      </w:pPr>
      <w:r>
        <w:drawing>
          <wp:inline distT="0" distB="0" distL="114300" distR="114300">
            <wp:extent cx="3847465" cy="1905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MVP模式的核心思想：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720" w:right="720" w:firstLine="0"/>
        <w:jc w:val="left"/>
        <w:rPr>
          <w:rStyle w:val="9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</w:pPr>
      <w:r>
        <w:rPr>
          <w:rStyle w:val="9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Style w:val="9"/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MVP把Activity中的UI逻辑抽象成View接口</w:t>
      </w:r>
      <w:r>
        <w:rPr>
          <w:rStyle w:val="9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720" w:right="720" w:firstLine="0"/>
        <w:jc w:val="left"/>
        <w:rPr>
          <w:rStyle w:val="9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</w:pPr>
      <w:r>
        <w:rPr>
          <w:rStyle w:val="9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2、</w:t>
      </w:r>
      <w:r>
        <w:rPr>
          <w:rStyle w:val="9"/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把业务逻辑抽象成Presenter接口</w:t>
      </w:r>
      <w:r>
        <w:rPr>
          <w:rStyle w:val="9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720" w:right="720" w:firstLine="0"/>
        <w:jc w:val="left"/>
      </w:pPr>
      <w:r>
        <w:rPr>
          <w:rStyle w:val="9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3、</w:t>
      </w:r>
      <w:r>
        <w:rPr>
          <w:rStyle w:val="9"/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Model类还是原来的Model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40E51"/>
    <w:rsid w:val="009E2577"/>
    <w:rsid w:val="00D729DA"/>
    <w:rsid w:val="027A59FA"/>
    <w:rsid w:val="04992099"/>
    <w:rsid w:val="05026537"/>
    <w:rsid w:val="051B2642"/>
    <w:rsid w:val="057924FD"/>
    <w:rsid w:val="066D422A"/>
    <w:rsid w:val="068A4312"/>
    <w:rsid w:val="0782754B"/>
    <w:rsid w:val="07B32FCE"/>
    <w:rsid w:val="095602BD"/>
    <w:rsid w:val="0A6F0BED"/>
    <w:rsid w:val="0A7F5B16"/>
    <w:rsid w:val="0AE4061E"/>
    <w:rsid w:val="0B404F4C"/>
    <w:rsid w:val="0CC44A33"/>
    <w:rsid w:val="0CD02D82"/>
    <w:rsid w:val="0D9A7DD7"/>
    <w:rsid w:val="0F797392"/>
    <w:rsid w:val="10117557"/>
    <w:rsid w:val="105236D2"/>
    <w:rsid w:val="12C10263"/>
    <w:rsid w:val="12E91F77"/>
    <w:rsid w:val="130A5335"/>
    <w:rsid w:val="143868BF"/>
    <w:rsid w:val="14A870AC"/>
    <w:rsid w:val="159358F7"/>
    <w:rsid w:val="168A0D1A"/>
    <w:rsid w:val="17993CE4"/>
    <w:rsid w:val="17CA4B9C"/>
    <w:rsid w:val="190A2205"/>
    <w:rsid w:val="193F750A"/>
    <w:rsid w:val="198A244E"/>
    <w:rsid w:val="199E3ACC"/>
    <w:rsid w:val="19CC7928"/>
    <w:rsid w:val="1A325C7C"/>
    <w:rsid w:val="1AE54497"/>
    <w:rsid w:val="1B182BBC"/>
    <w:rsid w:val="1CED73BC"/>
    <w:rsid w:val="1E300D8A"/>
    <w:rsid w:val="1FA108F3"/>
    <w:rsid w:val="1FC4384C"/>
    <w:rsid w:val="201A761D"/>
    <w:rsid w:val="20860EFF"/>
    <w:rsid w:val="214A384E"/>
    <w:rsid w:val="21637282"/>
    <w:rsid w:val="2191485C"/>
    <w:rsid w:val="22753D0C"/>
    <w:rsid w:val="22E80849"/>
    <w:rsid w:val="258953F4"/>
    <w:rsid w:val="292A26FA"/>
    <w:rsid w:val="29E57A97"/>
    <w:rsid w:val="2A074F45"/>
    <w:rsid w:val="2A1E708A"/>
    <w:rsid w:val="2A260D9B"/>
    <w:rsid w:val="2AB0174F"/>
    <w:rsid w:val="2ACF4BAB"/>
    <w:rsid w:val="2B7E5877"/>
    <w:rsid w:val="2B9578C2"/>
    <w:rsid w:val="2DD41C46"/>
    <w:rsid w:val="2DEB03FD"/>
    <w:rsid w:val="2E0B61D6"/>
    <w:rsid w:val="2EA44B67"/>
    <w:rsid w:val="2EA650D7"/>
    <w:rsid w:val="2EB809CE"/>
    <w:rsid w:val="2F9E1FB1"/>
    <w:rsid w:val="2FBF0D21"/>
    <w:rsid w:val="300F2A25"/>
    <w:rsid w:val="312B228F"/>
    <w:rsid w:val="31A55E86"/>
    <w:rsid w:val="340E762A"/>
    <w:rsid w:val="34340132"/>
    <w:rsid w:val="344A3F2D"/>
    <w:rsid w:val="363710DE"/>
    <w:rsid w:val="365C7A1F"/>
    <w:rsid w:val="372B4678"/>
    <w:rsid w:val="373179AC"/>
    <w:rsid w:val="37430EC1"/>
    <w:rsid w:val="3A47755A"/>
    <w:rsid w:val="3A612664"/>
    <w:rsid w:val="3AA6698E"/>
    <w:rsid w:val="3B0A3DC5"/>
    <w:rsid w:val="3BDC6857"/>
    <w:rsid w:val="3BF75B29"/>
    <w:rsid w:val="3CEA44B0"/>
    <w:rsid w:val="3D0805B1"/>
    <w:rsid w:val="3D0F5E72"/>
    <w:rsid w:val="3EEF6F6B"/>
    <w:rsid w:val="3EF41322"/>
    <w:rsid w:val="3F540B0F"/>
    <w:rsid w:val="3F5C42BF"/>
    <w:rsid w:val="4004070C"/>
    <w:rsid w:val="40A148EA"/>
    <w:rsid w:val="4104373A"/>
    <w:rsid w:val="41FC5782"/>
    <w:rsid w:val="42F80D21"/>
    <w:rsid w:val="446B7C17"/>
    <w:rsid w:val="44A7108A"/>
    <w:rsid w:val="46A66555"/>
    <w:rsid w:val="470328D4"/>
    <w:rsid w:val="48D02AD2"/>
    <w:rsid w:val="4A7E2D30"/>
    <w:rsid w:val="4B55278B"/>
    <w:rsid w:val="4CC24643"/>
    <w:rsid w:val="4DF40E51"/>
    <w:rsid w:val="4E8F3931"/>
    <w:rsid w:val="526266EA"/>
    <w:rsid w:val="52DE0E7A"/>
    <w:rsid w:val="553E7CD1"/>
    <w:rsid w:val="55517C00"/>
    <w:rsid w:val="559651E8"/>
    <w:rsid w:val="55E03A87"/>
    <w:rsid w:val="56B75A88"/>
    <w:rsid w:val="57AE4B20"/>
    <w:rsid w:val="58875930"/>
    <w:rsid w:val="59F51A75"/>
    <w:rsid w:val="5A6F20F7"/>
    <w:rsid w:val="5D3A4217"/>
    <w:rsid w:val="5D476885"/>
    <w:rsid w:val="5DFD706E"/>
    <w:rsid w:val="5E0F2254"/>
    <w:rsid w:val="5E3C1BD5"/>
    <w:rsid w:val="5F0A6527"/>
    <w:rsid w:val="5F1D136D"/>
    <w:rsid w:val="607D76B4"/>
    <w:rsid w:val="60BB6827"/>
    <w:rsid w:val="60F11D02"/>
    <w:rsid w:val="61B768FD"/>
    <w:rsid w:val="61E20AD7"/>
    <w:rsid w:val="62047178"/>
    <w:rsid w:val="62104240"/>
    <w:rsid w:val="641F69C4"/>
    <w:rsid w:val="664257BB"/>
    <w:rsid w:val="67153C4B"/>
    <w:rsid w:val="68FD38D5"/>
    <w:rsid w:val="6BD26E82"/>
    <w:rsid w:val="6BDE6BEA"/>
    <w:rsid w:val="6D535020"/>
    <w:rsid w:val="6DAD7E33"/>
    <w:rsid w:val="6DC67898"/>
    <w:rsid w:val="6E3E56E4"/>
    <w:rsid w:val="6E7A6FE4"/>
    <w:rsid w:val="6EB3340B"/>
    <w:rsid w:val="6EC13CF7"/>
    <w:rsid w:val="6F1F4FA1"/>
    <w:rsid w:val="719670E4"/>
    <w:rsid w:val="728F65A9"/>
    <w:rsid w:val="72BB4C71"/>
    <w:rsid w:val="72C31738"/>
    <w:rsid w:val="73E94047"/>
    <w:rsid w:val="76763D4A"/>
    <w:rsid w:val="76F43BAF"/>
    <w:rsid w:val="77B95D08"/>
    <w:rsid w:val="7ADD06C7"/>
    <w:rsid w:val="7B02656F"/>
    <w:rsid w:val="7D7529DC"/>
    <w:rsid w:val="7DFF49AF"/>
    <w:rsid w:val="7E6E6FC0"/>
    <w:rsid w:val="7EA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2018-09-11T06:58:00Z</dcterms:created>
  <dc:creator>Administrator</dc:creator>
  <cp:lastModifiedBy>Administrator</cp:lastModifiedBy>
  <dcterms:modified xsi:type="dcterms:W3CDTF">2018-10-11T02:02:49Z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  <property fmtid="{D5CDD505-2E9C-101B-9397-08002B2CF9AE}" pid="3" name="KSORubyTemplateID" linkTarget="0">
    <vt:lpwstr>6</vt:lpwstr>
  </property>
</Properties>
</file>